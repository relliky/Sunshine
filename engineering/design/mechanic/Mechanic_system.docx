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10" w:rsidRDefault="00EA1A10" w:rsidP="00EA1A10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Onecall</w:t>
      </w:r>
      <w:proofErr w:type="spellEnd"/>
      <w:r>
        <w:t>) Three different solenoids with rating voltage 6VDC</w:t>
      </w:r>
    </w:p>
    <w:p w:rsidR="00EA1A10" w:rsidRDefault="00EA1A10"/>
    <w:p w:rsidR="000C2801" w:rsidRDefault="005F2551">
      <w:hyperlink r:id="rId8" w:history="1">
        <w:r w:rsidR="00EA1A10" w:rsidRPr="00AD530B">
          <w:rPr>
            <w:rStyle w:val="Hyperlink"/>
          </w:rPr>
          <w:t>http://onecall.farnell.com/jsp/search/browse.jsp?N=411+2032+212941+110105838+110076566+110059531+110145868&amp;Ntk=gensearch&amp;Ntt=solenoid&amp;Ntx=mode+matchallpartial&amp;No=0&amp;getResults=true&amp;appliedparametrics=true&amp;locale=en_GB&amp;divisionLocale=en_GB&amp;catalogId=&amp;skipManufacturer=false&amp;skipParametricAttributeId=&amp;prevNValues=411+2032+212941+110105838+110076566+110059531&amp;mm=1000522||,1002251||,&amp;filtersHidden=false&amp;appliedHidden=false&amp;autoApply=false&amp;originalQueryURL=%2Fjsp%2Fsearch%2Fbrowse.jsp%3FN%3D411%2B2032%2B212941%26Ntk%3Dgensearch%26Ntt%3Dsolenoid%26Ntx%3Dmode%2Bmatchallpartial%26No%3D0%26getResults%3Dtrue%26appliedparametrics%3Dtrue%26locale%3Den_GB%26divisionLocale%3Den_GB%26catalogId%3D%26skipManufacturer%3Dfalse%26skipParametricAttributeId%3D%26prevNValues%3D411%2B2032%2B212941</w:t>
        </w:r>
      </w:hyperlink>
      <w:r w:rsidR="00EA1A10">
        <w:t xml:space="preserve"> </w:t>
      </w:r>
    </w:p>
    <w:p w:rsidR="00EA1A10" w:rsidRDefault="00EA1A10"/>
    <w:p w:rsidR="00EA1A10" w:rsidRDefault="00EA1A10" w:rsidP="00EA1A10">
      <w:pPr>
        <w:pStyle w:val="ListParagraph"/>
        <w:numPr>
          <w:ilvl w:val="0"/>
          <w:numId w:val="1"/>
        </w:numPr>
      </w:pPr>
      <w:bookmarkStart w:id="0" w:name="_Hlk392334639"/>
      <w:r w:rsidRPr="00EA1A10">
        <w:t>PED - 44A-220-620-540 - 44 SERIES 6V DC</w:t>
      </w:r>
    </w:p>
    <w:bookmarkEnd w:id="0"/>
    <w:p w:rsidR="00EA1A10" w:rsidRDefault="00EA1A10" w:rsidP="00EA1A10">
      <w:pPr>
        <w:pStyle w:val="ListParagraph"/>
      </w:pPr>
      <w:r w:rsidRPr="00EA1A10">
        <w:t>£8.99</w:t>
      </w:r>
    </w:p>
    <w:p w:rsidR="00EA1A10" w:rsidRDefault="00EA1A10" w:rsidP="00EA1A10">
      <w:pPr>
        <w:pStyle w:val="ListParagraph"/>
      </w:pPr>
      <w:r>
        <w:t>44 SERIES 6V DC</w:t>
      </w:r>
    </w:p>
    <w:p w:rsidR="00EA1A10" w:rsidRDefault="00EA1A10" w:rsidP="00EA1A10">
      <w:pPr>
        <w:pStyle w:val="ListParagraph"/>
      </w:pPr>
      <w:r>
        <w:t xml:space="preserve"> Coil Power </w:t>
      </w:r>
      <w:proofErr w:type="spellStart"/>
      <w:r>
        <w:t>Cont</w:t>
      </w:r>
      <w:proofErr w:type="spellEnd"/>
      <w:r>
        <w:t>: 3W</w:t>
      </w:r>
    </w:p>
    <w:p w:rsidR="00EA1A10" w:rsidRDefault="00EA1A10" w:rsidP="00EA1A10">
      <w:pPr>
        <w:pStyle w:val="ListParagraph"/>
      </w:pPr>
      <w:r>
        <w:t xml:space="preserve"> Coil Voltage VDC Nom: 6V</w:t>
      </w:r>
    </w:p>
    <w:p w:rsidR="00EA1A10" w:rsidRDefault="00EA1A10" w:rsidP="00EA1A10">
      <w:pPr>
        <w:pStyle w:val="ListParagraph"/>
      </w:pPr>
      <w:r>
        <w:t xml:space="preserve"> Solenoid Duty Cycle: 50%</w:t>
      </w:r>
    </w:p>
    <w:p w:rsidR="00EA1A10" w:rsidRDefault="00EA1A10" w:rsidP="00EA1A10">
      <w:pPr>
        <w:pStyle w:val="ListParagraph"/>
      </w:pPr>
      <w:r>
        <w:t xml:space="preserve"> Solenoid Operation: Push</w:t>
      </w:r>
    </w:p>
    <w:p w:rsidR="00EA1A10" w:rsidRDefault="00EA1A10" w:rsidP="00EA1A10">
      <w:pPr>
        <w:pStyle w:val="ListParagraph"/>
      </w:pPr>
      <w:r>
        <w:t xml:space="preserve"> Continuous Pull Force @ Distance A: 80gf</w:t>
      </w:r>
    </w:p>
    <w:p w:rsidR="00EA1A10" w:rsidRDefault="00EA1A10" w:rsidP="00EA1A10">
      <w:pPr>
        <w:pStyle w:val="ListParagraph"/>
      </w:pPr>
      <w:r>
        <w:t xml:space="preserve"> Continuous Pull Force @ Distance B: 25gf</w:t>
      </w:r>
    </w:p>
    <w:p w:rsidR="00EA1A10" w:rsidRDefault="00EA1A10" w:rsidP="00EA1A10">
      <w:pPr>
        <w:pStyle w:val="ListParagraph"/>
      </w:pPr>
      <w:r>
        <w:t xml:space="preserve"> Duty Cycle (%): 100%</w:t>
      </w:r>
    </w:p>
    <w:p w:rsidR="00EA1A10" w:rsidRDefault="00EA1A10" w:rsidP="00EA1A10">
      <w:pPr>
        <w:pStyle w:val="ListParagraph"/>
      </w:pPr>
      <w:r>
        <w:t xml:space="preserve"> External Depth: 19.4mm</w:t>
      </w:r>
    </w:p>
    <w:p w:rsidR="00EA1A10" w:rsidRDefault="00EA1A10" w:rsidP="00EA1A10">
      <w:pPr>
        <w:pStyle w:val="ListParagraph"/>
      </w:pPr>
      <w:r>
        <w:t xml:space="preserve"> External Width: 16mm</w:t>
      </w:r>
    </w:p>
    <w:p w:rsidR="00EA1A10" w:rsidRDefault="00EA1A10" w:rsidP="00EA1A10">
      <w:pPr>
        <w:pStyle w:val="ListParagraph"/>
      </w:pPr>
      <w:r>
        <w:t xml:space="preserve"> Pull Force 25% Duty @ Distance A: 230gf</w:t>
      </w:r>
    </w:p>
    <w:p w:rsidR="00EA1A10" w:rsidRDefault="00EA1A10" w:rsidP="00EA1A10">
      <w:pPr>
        <w:pStyle w:val="ListParagraph"/>
      </w:pPr>
      <w:r>
        <w:t xml:space="preserve"> Pull Force 25% Duty @ Distance B: 55gf</w:t>
      </w:r>
    </w:p>
    <w:p w:rsidR="00EA1A10" w:rsidRDefault="00EA1A10" w:rsidP="00EA1A10">
      <w:pPr>
        <w:pStyle w:val="ListParagraph"/>
      </w:pPr>
      <w:r>
        <w:t xml:space="preserve"> Slot Length: 12.7mm</w:t>
      </w:r>
    </w:p>
    <w:p w:rsidR="00EA1A10" w:rsidRDefault="00EA1A10" w:rsidP="00EA1A10">
      <w:pPr>
        <w:pStyle w:val="ListParagraph"/>
      </w:pPr>
      <w:r>
        <w:t xml:space="preserve"> Slot Width: 3.5mm</w:t>
      </w:r>
    </w:p>
    <w:p w:rsidR="00EA1A10" w:rsidRDefault="00EA1A10" w:rsidP="00EA1A10">
      <w:pPr>
        <w:pStyle w:val="ListParagraph"/>
      </w:pPr>
    </w:p>
    <w:p w:rsidR="00EA1A10" w:rsidRDefault="005F2551" w:rsidP="00EA1A10">
      <w:pPr>
        <w:pStyle w:val="ListParagraph"/>
        <w:rPr>
          <w:rStyle w:val="Hyperlink"/>
        </w:rPr>
      </w:pPr>
      <w:hyperlink r:id="rId9" w:history="1">
        <w:r w:rsidR="00EA1A10" w:rsidRPr="00AD530B">
          <w:rPr>
            <w:rStyle w:val="Hyperlink"/>
          </w:rPr>
          <w:t>http://onecall.farnell.com/ped/44a-220-620-540/44-series-6v-dc/dp/SW02519</w:t>
        </w:r>
      </w:hyperlink>
    </w:p>
    <w:p w:rsidR="005B06BC" w:rsidRDefault="005B06BC" w:rsidP="00EA1A10">
      <w:pPr>
        <w:pStyle w:val="ListParagraph"/>
        <w:rPr>
          <w:rStyle w:val="Hyperlink"/>
        </w:rPr>
      </w:pPr>
    </w:p>
    <w:p w:rsidR="005B06BC" w:rsidRDefault="005B06BC" w:rsidP="00EA1A10">
      <w:pPr>
        <w:pStyle w:val="ListParagraph"/>
      </w:pPr>
    </w:p>
    <w:p w:rsidR="005B06BC" w:rsidRDefault="005B06BC" w:rsidP="005B06BC">
      <w:pPr>
        <w:pStyle w:val="ListParagraph"/>
        <w:numPr>
          <w:ilvl w:val="0"/>
          <w:numId w:val="1"/>
        </w:numPr>
      </w:pPr>
      <w:r w:rsidRPr="005B06BC">
        <w:t>MULTICOMP - MCSMO-0630S06STD - SOLENOID, OPEN FRAME, PUSH, 6V</w:t>
      </w:r>
      <w:r>
        <w:t xml:space="preserve"> DC</w:t>
      </w:r>
    </w:p>
    <w:p w:rsidR="005B06BC" w:rsidRDefault="005B06BC" w:rsidP="005B06BC">
      <w:pPr>
        <w:pStyle w:val="ListParagraph"/>
      </w:pPr>
      <w:r w:rsidRPr="005B06BC">
        <w:rPr>
          <w:rFonts w:hint="eastAsia"/>
        </w:rPr>
        <w:t>£</w:t>
      </w:r>
      <w:r w:rsidRPr="005B06BC">
        <w:t>7.46</w:t>
      </w:r>
    </w:p>
    <w:p w:rsidR="005B06BC" w:rsidRDefault="005B06BC" w:rsidP="005B06BC">
      <w:pPr>
        <w:pStyle w:val="ListParagraph"/>
      </w:pPr>
      <w:r>
        <w:t>SOLENOID, OPEN FRAME, PUSH, 6V</w:t>
      </w:r>
    </w:p>
    <w:p w:rsidR="005B06BC" w:rsidRDefault="005B06BC" w:rsidP="005B06BC">
      <w:pPr>
        <w:pStyle w:val="ListParagraph"/>
      </w:pPr>
      <w:r>
        <w:t xml:space="preserve"> Solenoid Operation: Push</w:t>
      </w:r>
    </w:p>
    <w:p w:rsidR="005B06BC" w:rsidRDefault="005B06BC" w:rsidP="005B06BC">
      <w:pPr>
        <w:pStyle w:val="ListParagraph"/>
      </w:pPr>
      <w:r>
        <w:t xml:space="preserve"> Coil Voltage VDC Nom: 6V</w:t>
      </w:r>
    </w:p>
    <w:p w:rsidR="005B06BC" w:rsidRDefault="005B06BC" w:rsidP="005B06BC">
      <w:pPr>
        <w:pStyle w:val="ListParagraph"/>
      </w:pPr>
      <w:r>
        <w:t xml:space="preserve"> Solenoid Duty Cycle: Continuous</w:t>
      </w:r>
    </w:p>
    <w:p w:rsidR="005B06BC" w:rsidRDefault="005B06BC" w:rsidP="005B06BC">
      <w:pPr>
        <w:pStyle w:val="ListParagraph"/>
      </w:pPr>
      <w:r>
        <w:t xml:space="preserve"> Coil Power </w:t>
      </w:r>
      <w:proofErr w:type="spellStart"/>
      <w:r>
        <w:t>Cont</w:t>
      </w:r>
      <w:proofErr w:type="spellEnd"/>
      <w:r>
        <w:t>: 2.4W</w:t>
      </w:r>
    </w:p>
    <w:p w:rsidR="005B06BC" w:rsidRDefault="005B06BC" w:rsidP="005B06BC">
      <w:pPr>
        <w:pStyle w:val="ListParagraph"/>
      </w:pPr>
      <w:r>
        <w:t xml:space="preserve"> Coil Resistance: 15ohm</w:t>
      </w:r>
    </w:p>
    <w:p w:rsidR="005B06BC" w:rsidRDefault="005B06BC" w:rsidP="005B06BC">
      <w:pPr>
        <w:pStyle w:val="ListParagraph"/>
      </w:pPr>
    </w:p>
    <w:p w:rsidR="005B06BC" w:rsidRDefault="005F2551" w:rsidP="005B06BC">
      <w:pPr>
        <w:pStyle w:val="ListParagraph"/>
      </w:pPr>
      <w:hyperlink r:id="rId10" w:history="1">
        <w:r w:rsidR="005B06BC" w:rsidRPr="003C3D75">
          <w:rPr>
            <w:rStyle w:val="Hyperlink"/>
          </w:rPr>
          <w:t>http://onecall.farnell.com/multicomp/mcsmo-0630s06std/solenoid-open-frame-push-6v/dp/2008796</w:t>
        </w:r>
      </w:hyperlink>
    </w:p>
    <w:p w:rsidR="005B06BC" w:rsidRDefault="005B06BC" w:rsidP="005B06BC">
      <w:pPr>
        <w:pStyle w:val="ListParagraph"/>
      </w:pPr>
    </w:p>
    <w:p w:rsidR="005B06BC" w:rsidRDefault="005B06BC" w:rsidP="005B06BC">
      <w:pPr>
        <w:pStyle w:val="ListParagraph"/>
      </w:pPr>
      <w:proofErr w:type="gramStart"/>
      <w:r>
        <w:t>spec</w:t>
      </w:r>
      <w:proofErr w:type="gramEnd"/>
      <w:r>
        <w:t>: see folder</w:t>
      </w:r>
    </w:p>
    <w:p w:rsidR="00EA1A10" w:rsidRDefault="00EA1A10" w:rsidP="00EA1A10">
      <w:pPr>
        <w:pStyle w:val="ListParagraph"/>
      </w:pPr>
    </w:p>
    <w:p w:rsidR="003D71EC" w:rsidRDefault="003D71EC" w:rsidP="003D71EC">
      <w:pPr>
        <w:pStyle w:val="ListParagraph"/>
      </w:pPr>
    </w:p>
    <w:p w:rsidR="003D71EC" w:rsidRDefault="003D71EC" w:rsidP="003D71EC">
      <w:pPr>
        <w:pStyle w:val="ListParagraph"/>
        <w:numPr>
          <w:ilvl w:val="0"/>
          <w:numId w:val="1"/>
        </w:numPr>
      </w:pPr>
      <w:r>
        <w:t xml:space="preserve">Step Motor </w:t>
      </w:r>
    </w:p>
    <w:p w:rsidR="003D71EC" w:rsidRDefault="003D71EC" w:rsidP="003D71EC">
      <w:pPr>
        <w:pStyle w:val="ListParagraph"/>
        <w:numPr>
          <w:ilvl w:val="0"/>
          <w:numId w:val="1"/>
        </w:numPr>
      </w:pPr>
      <w:r w:rsidRPr="003D71EC">
        <w:t>ADAFRUIT INDUSTRIES - 858 - STEPPER MOTOR, 512 STEP, 5VDC</w:t>
      </w:r>
    </w:p>
    <w:p w:rsidR="003D71EC" w:rsidRDefault="003D71EC" w:rsidP="003D71EC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1849755" cy="1903095"/>
            <wp:effectExtent l="0" t="0" r="0" b="1905"/>
            <wp:docPr id="1" name="Picture 1" descr="ADAFRUIT INDUSTRIES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 INDUSTRIES8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EC" w:rsidRDefault="003D71EC" w:rsidP="003D71EC">
      <w:pPr>
        <w:pStyle w:val="ListParagraph"/>
      </w:pPr>
      <w:r w:rsidRPr="003D71EC">
        <w:t>£3.95</w:t>
      </w:r>
    </w:p>
    <w:p w:rsidR="003D71EC" w:rsidRDefault="003D71EC" w:rsidP="003D71EC">
      <w:pPr>
        <w:pStyle w:val="ListParagraph"/>
      </w:pPr>
      <w:r>
        <w:t xml:space="preserve">STEPPER MOTOR, 512 </w:t>
      </w:r>
      <w:proofErr w:type="gramStart"/>
      <w:r>
        <w:t>STEP</w:t>
      </w:r>
      <w:proofErr w:type="gramEnd"/>
      <w:r>
        <w:t>, 5VDC</w:t>
      </w:r>
    </w:p>
    <w:p w:rsidR="003D71EC" w:rsidRDefault="003D71EC" w:rsidP="003D71EC">
      <w:pPr>
        <w:pStyle w:val="ListParagraph"/>
      </w:pPr>
      <w:r>
        <w:t xml:space="preserve"> Coil Type: Unipolar</w:t>
      </w:r>
    </w:p>
    <w:p w:rsidR="003D71EC" w:rsidRDefault="003D71EC" w:rsidP="003D71EC">
      <w:pPr>
        <w:pStyle w:val="ListParagraph"/>
      </w:pPr>
      <w:r>
        <w:t xml:space="preserve"> No. of Phases: Four</w:t>
      </w:r>
    </w:p>
    <w:p w:rsidR="003D71EC" w:rsidRDefault="003D71EC" w:rsidP="003D71EC">
      <w:pPr>
        <w:pStyle w:val="ListParagraph"/>
      </w:pPr>
      <w:r>
        <w:t xml:space="preserve"> Resistance: 50ohm</w:t>
      </w:r>
    </w:p>
    <w:p w:rsidR="003D71EC" w:rsidRDefault="003D71EC" w:rsidP="003D71EC">
      <w:pPr>
        <w:pStyle w:val="ListParagraph"/>
      </w:pPr>
      <w:r>
        <w:t xml:space="preserve"> Torque Max: 34.3N-m</w:t>
      </w:r>
      <w:r w:rsidR="007E5D2C">
        <w:t>m</w:t>
      </w:r>
    </w:p>
    <w:p w:rsidR="003D71EC" w:rsidRDefault="003D71EC" w:rsidP="003D71EC">
      <w:pPr>
        <w:pStyle w:val="ListParagraph"/>
      </w:pPr>
      <w:r>
        <w:t xml:space="preserve"> External Depth: 29mm</w:t>
      </w:r>
    </w:p>
    <w:p w:rsidR="003D71EC" w:rsidRDefault="003D71EC" w:rsidP="003D71EC">
      <w:pPr>
        <w:pStyle w:val="ListParagraph"/>
      </w:pPr>
      <w:r>
        <w:t xml:space="preserve"> External Length / Height: 28mm</w:t>
      </w:r>
    </w:p>
    <w:p w:rsidR="003D71EC" w:rsidRDefault="003D71EC" w:rsidP="003D71EC">
      <w:pPr>
        <w:pStyle w:val="ListParagraph"/>
      </w:pPr>
      <w:r>
        <w:t xml:space="preserve"> External Width: 35mm</w:t>
      </w:r>
    </w:p>
    <w:p w:rsidR="003D71EC" w:rsidRDefault="003D71EC" w:rsidP="003D71EC">
      <w:pPr>
        <w:pStyle w:val="ListParagraph"/>
      </w:pPr>
      <w:r>
        <w:t xml:space="preserve"> Holding Torque: 15N-m</w:t>
      </w:r>
      <w:r w:rsidR="007E5D2C">
        <w:t>m</w:t>
      </w:r>
    </w:p>
    <w:p w:rsidR="003D71EC" w:rsidRDefault="003D71EC" w:rsidP="003D71EC">
      <w:pPr>
        <w:pStyle w:val="ListParagraph"/>
      </w:pPr>
      <w:r>
        <w:t xml:space="preserve"> Operating Temperature Min: -20°C</w:t>
      </w:r>
    </w:p>
    <w:p w:rsidR="003D71EC" w:rsidRDefault="003D71EC" w:rsidP="003D71EC">
      <w:pPr>
        <w:pStyle w:val="ListParagraph"/>
      </w:pPr>
      <w:r>
        <w:t xml:space="preserve"> Shaft Diameter: 5mm</w:t>
      </w:r>
    </w:p>
    <w:p w:rsidR="003D71EC" w:rsidRDefault="003D71EC" w:rsidP="003D71EC">
      <w:pPr>
        <w:pStyle w:val="ListParagraph"/>
      </w:pPr>
      <w:r>
        <w:t xml:space="preserve"> Shaft Length - Metric: 9mm</w:t>
      </w:r>
    </w:p>
    <w:p w:rsidR="003D71EC" w:rsidRDefault="003D71EC" w:rsidP="003D71EC">
      <w:pPr>
        <w:pStyle w:val="ListParagraph"/>
      </w:pPr>
      <w:r>
        <w:t xml:space="preserve"> Steps per Revolution @ Output: 8</w:t>
      </w:r>
    </w:p>
    <w:p w:rsidR="003D71EC" w:rsidRDefault="003D71EC" w:rsidP="003D71EC">
      <w:pPr>
        <w:pStyle w:val="ListParagraph"/>
      </w:pPr>
      <w:r>
        <w:t xml:space="preserve"> Termination Type: Wire Leaded</w:t>
      </w:r>
    </w:p>
    <w:p w:rsidR="003D71EC" w:rsidRDefault="003D71EC" w:rsidP="003D71EC">
      <w:pPr>
        <w:pStyle w:val="ListParagraph"/>
      </w:pPr>
      <w:r>
        <w:t xml:space="preserve"> Voltage Rating V DC: 5V</w:t>
      </w:r>
    </w:p>
    <w:p w:rsidR="003D71EC" w:rsidRDefault="003D71EC" w:rsidP="003D71EC">
      <w:pPr>
        <w:pStyle w:val="ListParagraph"/>
      </w:pPr>
      <w:r>
        <w:t xml:space="preserve"> Weight: 37g</w:t>
      </w:r>
    </w:p>
    <w:p w:rsidR="003D71EC" w:rsidRDefault="003D71EC" w:rsidP="003D71EC">
      <w:pPr>
        <w:pStyle w:val="ListParagraph"/>
      </w:pPr>
    </w:p>
    <w:p w:rsidR="003D71EC" w:rsidRDefault="005F2551" w:rsidP="003D71EC">
      <w:pPr>
        <w:pStyle w:val="ListParagraph"/>
      </w:pPr>
      <w:hyperlink r:id="rId12" w:history="1">
        <w:r w:rsidR="003D71EC" w:rsidRPr="00BF3850">
          <w:rPr>
            <w:rStyle w:val="Hyperlink"/>
          </w:rPr>
          <w:t>http://onecall.farnell.com/adafruit-industries/858/stepper-motor-512-step-5vdc/dp/MC02058</w:t>
        </w:r>
      </w:hyperlink>
    </w:p>
    <w:p w:rsidR="003D71EC" w:rsidRDefault="003D71EC" w:rsidP="003D71EC">
      <w:pPr>
        <w:pStyle w:val="ListParagraph"/>
      </w:pPr>
    </w:p>
    <w:p w:rsidR="003D51A0" w:rsidRDefault="003D71EC" w:rsidP="003D51A0">
      <w:pPr>
        <w:pStyle w:val="ListParagraph"/>
      </w:pPr>
      <w:r>
        <w:t xml:space="preserve">Spec: </w:t>
      </w:r>
      <w:hyperlink r:id="rId13" w:history="1">
        <w:r w:rsidRPr="00BF3850">
          <w:rPr>
            <w:rStyle w:val="Hyperlink"/>
          </w:rPr>
          <w:t>http://www.adafruit.com/product/858</w:t>
        </w:r>
      </w:hyperlink>
      <w:r>
        <w:t xml:space="preserve"> </w:t>
      </w:r>
    </w:p>
    <w:p w:rsidR="003D51A0" w:rsidRDefault="003D51A0" w:rsidP="003D51A0">
      <w:pPr>
        <w:pStyle w:val="ListParagraph"/>
        <w:numPr>
          <w:ilvl w:val="0"/>
          <w:numId w:val="1"/>
        </w:numPr>
      </w:pPr>
      <w:r>
        <w:t>Rack and pinions</w:t>
      </w:r>
    </w:p>
    <w:p w:rsidR="00112515" w:rsidRDefault="00112515" w:rsidP="00112515">
      <w:pPr>
        <w:pStyle w:val="ListParagraph"/>
        <w:numPr>
          <w:ilvl w:val="0"/>
          <w:numId w:val="1"/>
        </w:numPr>
      </w:pPr>
      <w:r w:rsidRPr="00112515">
        <w:t>RS POM 30 Teeth Spur Gear, 15mm Pitch Diam. ,</w:t>
      </w:r>
      <w:r>
        <w:t xml:space="preserve"> 10mm Hub Diam. , 5mm Bore Diam</w:t>
      </w:r>
      <w:r w:rsidRPr="00112515">
        <w:t>.</w:t>
      </w:r>
      <w:r>
        <w:t xml:space="preserve"> Mod 0.5</w:t>
      </w:r>
    </w:p>
    <w:p w:rsidR="00112515" w:rsidRDefault="005F2551" w:rsidP="00112515">
      <w:pPr>
        <w:pStyle w:val="ListParagraph"/>
      </w:pPr>
      <w:hyperlink r:id="rId14" w:history="1">
        <w:r w:rsidR="00112515" w:rsidRPr="003C3D75">
          <w:rPr>
            <w:rStyle w:val="Hyperlink"/>
          </w:rPr>
          <w:t>http://uk.rs-online.com/web/p/spur-gears/5217067/</w:t>
        </w:r>
      </w:hyperlink>
      <w:r w:rsidR="00112515">
        <w:t xml:space="preserve"> </w:t>
      </w:r>
    </w:p>
    <w:p w:rsidR="00112515" w:rsidRDefault="00112515" w:rsidP="00112515">
      <w:pPr>
        <w:pStyle w:val="ListParagraph"/>
      </w:pPr>
    </w:p>
    <w:p w:rsidR="00112515" w:rsidRDefault="00112515" w:rsidP="00112515">
      <w:pPr>
        <w:pStyle w:val="ListParagraph"/>
      </w:pPr>
      <w:r>
        <w:lastRenderedPageBreak/>
        <w:t>Spec: see folder</w:t>
      </w:r>
    </w:p>
    <w:p w:rsidR="00112515" w:rsidRDefault="00112515" w:rsidP="00112515">
      <w:pPr>
        <w:pStyle w:val="ListParagraph"/>
      </w:pPr>
    </w:p>
    <w:p w:rsidR="00112515" w:rsidRDefault="00112515" w:rsidP="00112515">
      <w:pPr>
        <w:pStyle w:val="ListParagraph"/>
        <w:numPr>
          <w:ilvl w:val="0"/>
          <w:numId w:val="1"/>
        </w:numPr>
      </w:pPr>
      <w:r>
        <w:t>RS POM 50 Teeth Spur Gear, 25mm Pitch Diam. , 12mm Hub Diam. , 5mm Bore Diam. Mod 0.5</w:t>
      </w:r>
    </w:p>
    <w:p w:rsidR="00112515" w:rsidRDefault="005F2551" w:rsidP="00112515">
      <w:pPr>
        <w:pStyle w:val="ListParagraph"/>
      </w:pPr>
      <w:hyperlink r:id="rId15" w:history="1">
        <w:r w:rsidR="00112515" w:rsidRPr="003C3D75">
          <w:rPr>
            <w:rStyle w:val="Hyperlink"/>
          </w:rPr>
          <w:t>http://uk.rs-online.com/web/p/spur-gears/5217146/</w:t>
        </w:r>
      </w:hyperlink>
      <w:r w:rsidR="00112515">
        <w:t xml:space="preserve"> </w:t>
      </w:r>
    </w:p>
    <w:p w:rsidR="00112515" w:rsidRDefault="00112515" w:rsidP="00112515">
      <w:pPr>
        <w:pStyle w:val="ListParagraph"/>
      </w:pPr>
    </w:p>
    <w:p w:rsidR="00112515" w:rsidRDefault="00112515" w:rsidP="00112515">
      <w:pPr>
        <w:pStyle w:val="ListParagraph"/>
      </w:pPr>
      <w:r>
        <w:t>Spec: see folder</w:t>
      </w:r>
    </w:p>
    <w:p w:rsidR="003D51A0" w:rsidRDefault="003D51A0" w:rsidP="00112515">
      <w:pPr>
        <w:pStyle w:val="ListParagraph"/>
      </w:pPr>
    </w:p>
    <w:p w:rsidR="001126CE" w:rsidRDefault="001126CE" w:rsidP="001126CE">
      <w:pPr>
        <w:pStyle w:val="ListParagraph"/>
        <w:numPr>
          <w:ilvl w:val="0"/>
          <w:numId w:val="1"/>
        </w:numPr>
      </w:pPr>
      <w:r>
        <w:t>Racks</w:t>
      </w:r>
    </w:p>
    <w:p w:rsidR="001126CE" w:rsidRDefault="001126CE" w:rsidP="001126CE">
      <w:pPr>
        <w:pStyle w:val="ListParagraph"/>
        <w:numPr>
          <w:ilvl w:val="0"/>
          <w:numId w:val="1"/>
        </w:numPr>
      </w:pPr>
      <w:r w:rsidRPr="001126CE">
        <w:t>HUCO - 104281601FAR - RACK, ACETAL, MODULE 0.5</w:t>
      </w:r>
    </w:p>
    <w:p w:rsidR="001126CE" w:rsidRDefault="005F2551" w:rsidP="001126CE">
      <w:pPr>
        <w:pStyle w:val="ListParagraph"/>
      </w:pPr>
      <w:hyperlink r:id="rId16" w:history="1">
        <w:r w:rsidR="001126CE" w:rsidRPr="003C3D75">
          <w:rPr>
            <w:rStyle w:val="Hyperlink"/>
          </w:rPr>
          <w:t>http://onecall.farnell.com/huco/104281601far/rack-acetal-module-0-5/dp/3470283</w:t>
        </w:r>
      </w:hyperlink>
    </w:p>
    <w:p w:rsidR="001126CE" w:rsidRDefault="001126CE" w:rsidP="001126CE">
      <w:pPr>
        <w:pStyle w:val="ListParagraph"/>
      </w:pPr>
      <w:r>
        <w:t>Spec: see folder</w:t>
      </w:r>
    </w:p>
    <w:p w:rsidR="001126CE" w:rsidRDefault="001126CE" w:rsidP="001126CE">
      <w:pPr>
        <w:pStyle w:val="ListParagraph"/>
      </w:pPr>
    </w:p>
    <w:p w:rsidR="001126CE" w:rsidRDefault="001126CE" w:rsidP="001126CE">
      <w:pPr>
        <w:pStyle w:val="ListParagraph"/>
        <w:numPr>
          <w:ilvl w:val="0"/>
          <w:numId w:val="1"/>
        </w:numPr>
      </w:pPr>
      <w:r w:rsidRPr="001126CE">
        <w:t>HUCO - 104281602FAR - RACK, ACETAL, MODULE 0.5</w:t>
      </w:r>
    </w:p>
    <w:p w:rsidR="001126CE" w:rsidRDefault="005F2551" w:rsidP="001126CE">
      <w:pPr>
        <w:pStyle w:val="ListParagraph"/>
      </w:pPr>
      <w:hyperlink r:id="rId17" w:history="1">
        <w:r w:rsidR="001126CE" w:rsidRPr="003C3D75">
          <w:rPr>
            <w:rStyle w:val="Hyperlink"/>
          </w:rPr>
          <w:t>http://onecall.farnell.com/huco/104281602far/rack-acetal-module-0-5/dp/3470271</w:t>
        </w:r>
      </w:hyperlink>
    </w:p>
    <w:p w:rsidR="001126CE" w:rsidRDefault="001126CE" w:rsidP="001126CE">
      <w:pPr>
        <w:pStyle w:val="ListParagraph"/>
      </w:pPr>
      <w:r>
        <w:t>Spec: see folder</w:t>
      </w:r>
    </w:p>
    <w:p w:rsidR="00263A25" w:rsidRDefault="00263A25" w:rsidP="001126CE">
      <w:pPr>
        <w:pStyle w:val="ListParagraph"/>
      </w:pPr>
    </w:p>
    <w:p w:rsidR="00263A25" w:rsidRDefault="00263A25" w:rsidP="00263A25">
      <w:pPr>
        <w:pStyle w:val="ListParagraph"/>
        <w:numPr>
          <w:ilvl w:val="0"/>
          <w:numId w:val="1"/>
        </w:numPr>
      </w:pPr>
      <w:r>
        <w:t xml:space="preserve">(Angle plate) </w:t>
      </w:r>
      <w:r w:rsidRPr="00263A25">
        <w:t>Stretcher Plates 38 x 28 x 25mm Zinc-Plated Pack of 10</w:t>
      </w:r>
      <w:r>
        <w:t xml:space="preserve"> </w:t>
      </w:r>
    </w:p>
    <w:p w:rsidR="00263A25" w:rsidRDefault="005F2551" w:rsidP="00263A25">
      <w:pPr>
        <w:pStyle w:val="ListParagraph"/>
      </w:pPr>
      <w:hyperlink r:id="rId18" w:history="1">
        <w:r w:rsidR="00263A25" w:rsidRPr="00133E43">
          <w:rPr>
            <w:rStyle w:val="Hyperlink"/>
          </w:rPr>
          <w:t>http://www.screwfix.com/p/stretcher-plates-38-x-28-x-25mm-zinc-plated-pack-of-10/12920</w:t>
        </w:r>
      </w:hyperlink>
    </w:p>
    <w:p w:rsidR="00263A25" w:rsidRDefault="00263A25" w:rsidP="00263A25">
      <w:pPr>
        <w:pStyle w:val="ListParagraph"/>
      </w:pPr>
    </w:p>
    <w:p w:rsidR="00A808EF" w:rsidRDefault="00A808EF" w:rsidP="00A808EF">
      <w:pPr>
        <w:pStyle w:val="ListParagraph"/>
        <w:numPr>
          <w:ilvl w:val="0"/>
          <w:numId w:val="1"/>
        </w:numPr>
      </w:pPr>
      <w:r>
        <w:t xml:space="preserve">Adjust Bracket -- </w:t>
      </w:r>
      <w:r w:rsidRPr="00684C53">
        <w:t>Adjustable Bracket - 55 x 55 x 19mm - Bright Zinc Plated</w:t>
      </w:r>
    </w:p>
    <w:p w:rsidR="00A808EF" w:rsidRDefault="005F2551" w:rsidP="00A808EF">
      <w:pPr>
        <w:ind w:left="720"/>
      </w:pPr>
      <w:hyperlink r:id="rId19" w:history="1">
        <w:r w:rsidR="00A808EF" w:rsidRPr="00612F02">
          <w:rPr>
            <w:rStyle w:val="Hyperlink"/>
          </w:rPr>
          <w:t>http://www.ironmongerydirect.co.uk/products/cabinet_furniture_and_hardware/furniture_brackets_and_fixings/13362/adjustable_bracket_bright_zinc_plated_/745046</w:t>
        </w:r>
      </w:hyperlink>
      <w:r w:rsidR="00A808EF">
        <w:t xml:space="preserve"> </w:t>
      </w:r>
    </w:p>
    <w:p w:rsidR="00A808EF" w:rsidRDefault="00A808EF" w:rsidP="00A808EF">
      <w:pPr>
        <w:ind w:left="720"/>
      </w:pPr>
      <w:r>
        <w:t xml:space="preserve">Spec: </w:t>
      </w:r>
      <w:hyperlink r:id="rId20" w:history="1">
        <w:r w:rsidRPr="00612F02">
          <w:rPr>
            <w:rStyle w:val="Hyperlink"/>
          </w:rPr>
          <w:t>http://docs.ironcdn.co/drawings/745046.jpg</w:t>
        </w:r>
      </w:hyperlink>
      <w:r>
        <w:t xml:space="preserve"> </w:t>
      </w:r>
    </w:p>
    <w:p w:rsidR="00B73C10" w:rsidRDefault="00B73C10" w:rsidP="00B73C10"/>
    <w:p w:rsidR="00B73C10" w:rsidRDefault="00B73C10" w:rsidP="00B73C10">
      <w:pPr>
        <w:pStyle w:val="ListParagraph"/>
        <w:numPr>
          <w:ilvl w:val="0"/>
          <w:numId w:val="1"/>
        </w:numPr>
      </w:pPr>
      <w:r w:rsidRPr="00B73C10">
        <w:t>Fascia Bracket - 46 x 35 x 20mm - Zinc Plated Steel</w:t>
      </w:r>
      <w:r>
        <w:t xml:space="preserve"> </w:t>
      </w:r>
    </w:p>
    <w:p w:rsidR="00B73C10" w:rsidRDefault="00B73C10" w:rsidP="00B73C10">
      <w:pPr>
        <w:pStyle w:val="ListParagraph"/>
      </w:pPr>
      <w:hyperlink r:id="rId21" w:history="1">
        <w:r w:rsidRPr="00870995">
          <w:rPr>
            <w:rStyle w:val="Hyperlink"/>
          </w:rPr>
          <w:t>http://www.ironmongerydirect.co.uk/products/cabinet_furniture_and_hardware/furniture_brackets_and_fixings/556/corner_bracket_bright_zinc_plated/284323</w:t>
        </w:r>
      </w:hyperlink>
      <w:r>
        <w:t xml:space="preserve"> </w:t>
      </w:r>
    </w:p>
    <w:p w:rsidR="00B73C10" w:rsidRDefault="00B73C10" w:rsidP="00B73C10">
      <w:pPr>
        <w:pStyle w:val="ListParagraph"/>
      </w:pPr>
    </w:p>
    <w:p w:rsidR="00B73C10" w:rsidRDefault="00B73C10" w:rsidP="00B73C10">
      <w:pPr>
        <w:pStyle w:val="ListParagraph"/>
      </w:pPr>
      <w:r>
        <w:t xml:space="preserve">Spec: </w:t>
      </w:r>
      <w:hyperlink r:id="rId22" w:history="1">
        <w:r w:rsidRPr="00870995">
          <w:rPr>
            <w:rStyle w:val="Hyperlink"/>
          </w:rPr>
          <w:t>http://docs.ironcdn.co/drawings/284323.jpg</w:t>
        </w:r>
      </w:hyperlink>
      <w:r>
        <w:t xml:space="preserve"> </w:t>
      </w:r>
      <w:bookmarkStart w:id="1" w:name="_GoBack"/>
      <w:bookmarkEnd w:id="1"/>
    </w:p>
    <w:p w:rsidR="00263A25" w:rsidRDefault="00263A25" w:rsidP="00263A25">
      <w:pPr>
        <w:pStyle w:val="ListParagraph"/>
      </w:pPr>
    </w:p>
    <w:sectPr w:rsidR="0026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9CB" w:rsidRDefault="008B79CB" w:rsidP="006C6699">
      <w:pPr>
        <w:spacing w:after="0" w:line="240" w:lineRule="auto"/>
      </w:pPr>
      <w:r>
        <w:separator/>
      </w:r>
    </w:p>
  </w:endnote>
  <w:endnote w:type="continuationSeparator" w:id="0">
    <w:p w:rsidR="008B79CB" w:rsidRDefault="008B79CB" w:rsidP="006C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9CB" w:rsidRDefault="008B79CB" w:rsidP="006C6699">
      <w:pPr>
        <w:spacing w:after="0" w:line="240" w:lineRule="auto"/>
      </w:pPr>
      <w:r>
        <w:separator/>
      </w:r>
    </w:p>
  </w:footnote>
  <w:footnote w:type="continuationSeparator" w:id="0">
    <w:p w:rsidR="008B79CB" w:rsidRDefault="008B79CB" w:rsidP="006C6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C7503"/>
    <w:multiLevelType w:val="hybridMultilevel"/>
    <w:tmpl w:val="83107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31"/>
    <w:rsid w:val="000C2801"/>
    <w:rsid w:val="00112515"/>
    <w:rsid w:val="001126CE"/>
    <w:rsid w:val="00263A25"/>
    <w:rsid w:val="003D51A0"/>
    <w:rsid w:val="003D71EC"/>
    <w:rsid w:val="00446AC7"/>
    <w:rsid w:val="004A7E3B"/>
    <w:rsid w:val="005B06BC"/>
    <w:rsid w:val="00691DB6"/>
    <w:rsid w:val="006C6699"/>
    <w:rsid w:val="007E5D2C"/>
    <w:rsid w:val="008B79CB"/>
    <w:rsid w:val="00A808EF"/>
    <w:rsid w:val="00B73C10"/>
    <w:rsid w:val="00D91231"/>
    <w:rsid w:val="00DC7831"/>
    <w:rsid w:val="00EA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A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99"/>
  </w:style>
  <w:style w:type="paragraph" w:styleId="Footer">
    <w:name w:val="footer"/>
    <w:basedOn w:val="Normal"/>
    <w:link w:val="FooterChar"/>
    <w:uiPriority w:val="99"/>
    <w:unhideWhenUsed/>
    <w:rsid w:val="006C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99"/>
  </w:style>
  <w:style w:type="paragraph" w:styleId="BalloonText">
    <w:name w:val="Balloon Text"/>
    <w:basedOn w:val="Normal"/>
    <w:link w:val="BalloonTextChar"/>
    <w:uiPriority w:val="99"/>
    <w:semiHidden/>
    <w:unhideWhenUsed/>
    <w:rsid w:val="003D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D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A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1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699"/>
  </w:style>
  <w:style w:type="paragraph" w:styleId="Footer">
    <w:name w:val="footer"/>
    <w:basedOn w:val="Normal"/>
    <w:link w:val="FooterChar"/>
    <w:uiPriority w:val="99"/>
    <w:unhideWhenUsed/>
    <w:rsid w:val="006C66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699"/>
  </w:style>
  <w:style w:type="paragraph" w:styleId="BalloonText">
    <w:name w:val="Balloon Text"/>
    <w:basedOn w:val="Normal"/>
    <w:link w:val="BalloonTextChar"/>
    <w:uiPriority w:val="99"/>
    <w:semiHidden/>
    <w:unhideWhenUsed/>
    <w:rsid w:val="003D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1E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E5D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ecall.farnell.com/jsp/search/browse.jsp?N=411+2032+212941+110105838+110076566+110059531+110145868&amp;Ntk=gensearch&amp;Ntt=solenoid&amp;Ntx=mode+matchallpartial&amp;No=0&amp;getResults=true&amp;appliedparametrics=true&amp;locale=en_GB&amp;divisionLocale=en_GB&amp;catalogId=&amp;skipManufacturer=false&amp;skipParametricAttributeId=&amp;prevNValues=411+2032+212941+110105838+110076566+110059531&amp;mm=1000522||,1002251||,&amp;filtersHidden=false&amp;appliedHidden=false&amp;autoApply=false&amp;originalQueryURL=%2Fjsp%2Fsearch%2Fbrowse.jsp%3FN%3D411%2B2032%2B212941%26Ntk%3Dgensearch%26Ntt%3Dsolenoid%26Ntx%3Dmode%2Bmatchallpartial%26No%3D0%26getResults%3Dtrue%26appliedparametrics%3Dtrue%26locale%3Den_GB%26divisionLocale%3Den_GB%26catalogId%3D%26skipManufacturer%3Dfalse%26skipParametricAttributeId%3D%26prevNValues%3D411%2B2032%2B212941" TargetMode="External"/><Relationship Id="rId13" Type="http://schemas.openxmlformats.org/officeDocument/2006/relationships/hyperlink" Target="http://www.adafruit.com/product/858" TargetMode="External"/><Relationship Id="rId18" Type="http://schemas.openxmlformats.org/officeDocument/2006/relationships/hyperlink" Target="http://www.screwfix.com/p/stretcher-plates-38-x-28-x-25mm-zinc-plated-pack-of-10/1292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ironmongerydirect.co.uk/products/cabinet_furniture_and_hardware/furniture_brackets_and_fixings/556/corner_bracket_bright_zinc_plated/2843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onecall.farnell.com/adafruit-industries/858/stepper-motor-512-step-5vdc/dp/MC02058" TargetMode="External"/><Relationship Id="rId17" Type="http://schemas.openxmlformats.org/officeDocument/2006/relationships/hyperlink" Target="http://onecall.farnell.com/huco/104281602far/rack-acetal-module-0-5/dp/3470271" TargetMode="External"/><Relationship Id="rId2" Type="http://schemas.openxmlformats.org/officeDocument/2006/relationships/styles" Target="styles.xml"/><Relationship Id="rId16" Type="http://schemas.openxmlformats.org/officeDocument/2006/relationships/hyperlink" Target="http://onecall.farnell.com/huco/104281601far/rack-acetal-module-0-5/dp/3470283" TargetMode="External"/><Relationship Id="rId20" Type="http://schemas.openxmlformats.org/officeDocument/2006/relationships/hyperlink" Target="http://docs.ironcdn.co/drawings/745046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uk.rs-online.com/web/p/spur-gears/5217146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onecall.farnell.com/multicomp/mcsmo-0630s06std/solenoid-open-frame-push-6v/dp/2008796" TargetMode="External"/><Relationship Id="rId19" Type="http://schemas.openxmlformats.org/officeDocument/2006/relationships/hyperlink" Target="http://www.ironmongerydirect.co.uk/products/cabinet_furniture_and_hardware/furniture_brackets_and_fixings/13362/adjustable_bracket_bright_zinc_plated_/7450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ecall.farnell.com/ped/44a-220-620-540/44-series-6v-dc/dp/SW02519" TargetMode="External"/><Relationship Id="rId14" Type="http://schemas.openxmlformats.org/officeDocument/2006/relationships/hyperlink" Target="http://uk.rs-online.com/web/p/spur-gears/5217067/" TargetMode="External"/><Relationship Id="rId22" Type="http://schemas.openxmlformats.org/officeDocument/2006/relationships/hyperlink" Target="http://docs.ironcdn.co/drawings/284323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BD309367</Template>
  <TotalTime>1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Cooper</dc:creator>
  <cp:lastModifiedBy>Elliott George Cooper</cp:lastModifiedBy>
  <cp:revision>2</cp:revision>
  <dcterms:created xsi:type="dcterms:W3CDTF">2014-07-14T17:27:00Z</dcterms:created>
  <dcterms:modified xsi:type="dcterms:W3CDTF">2014-07-14T17:27:00Z</dcterms:modified>
</cp:coreProperties>
</file>